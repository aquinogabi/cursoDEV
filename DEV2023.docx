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-104278397"/>
        <w:placeholder>
          <w:docPart w:val="75D71CFD8C51457585FCA5058F0D558D"/>
        </w:placeholder>
        <w:docPartList>
          <w:docPartGallery w:val="Quick Parts"/>
          <w:docPartCategory w:val=" Nome do Currículo"/>
        </w:docPartList>
      </w:sdtPr>
      <w:sdtEndPr/>
      <w:sdtContent>
        <w:p w:rsidR="00BE3387" w:rsidRDefault="002862B4">
          <w:pPr>
            <w:pStyle w:val="Ttulo"/>
          </w:pPr>
          <w:sdt>
            <w:sdtPr>
              <w:alias w:val="Autor"/>
              <w:tag w:val=""/>
              <w:id w:val="1823003119"/>
              <w:placeholder>
                <w:docPart w:val="C67B6144B9294358A3CBCE5A3AFA4B7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CB6F29">
                <w:t>DEV2023</w:t>
              </w:r>
            </w:sdtContent>
          </w:sdt>
        </w:p>
        <w:sdt>
          <w:sdtPr>
            <w:alias w:val="Endereço de Email"/>
            <w:tag w:val=""/>
            <w:id w:val="527535243"/>
            <w:placeholder>
              <w:docPart w:val="7FB5EC223282487585AEB4A9413BB91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BE3387" w:rsidRDefault="00CB6F29">
              <w:pPr>
                <w:pStyle w:val="SemEspaamento"/>
              </w:pPr>
              <w:r>
                <w:t>Aquinogabrielle13@gmail.com</w:t>
              </w:r>
            </w:p>
          </w:sdtContent>
        </w:sdt>
        <w:sdt>
          <w:sdtPr>
            <w:alias w:val="Endereço"/>
            <w:tag w:val=""/>
            <w:id w:val="539556739"/>
            <w:placeholder>
              <w:docPart w:val="90F391101A0C493CB59EAD7920F1F6D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BE3387" w:rsidRDefault="00CB6F29">
              <w:pPr>
                <w:pStyle w:val="SemEspaamento"/>
              </w:pPr>
              <w:r>
                <w:t>Jardim Nova Esperança; Jacareí-SP</w:t>
              </w:r>
            </w:p>
          </w:sdtContent>
        </w:sdt>
        <w:sdt>
          <w:sdtPr>
            <w:alias w:val="Telefone"/>
            <w:tag w:val=""/>
            <w:id w:val="1357783703"/>
            <w:placeholder>
              <w:docPart w:val="522A468508B6442388B56F4FF53B94CA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BE3387" w:rsidRDefault="00CB6F29">
              <w:pPr>
                <w:pStyle w:val="SemEspaamento"/>
              </w:pPr>
              <w:r>
                <w:t>(12) 981032792</w:t>
              </w:r>
            </w:p>
          </w:sdtContent>
        </w:sdt>
        <w:sdt>
          <w:sdtPr>
            <w:rPr>
              <w:rStyle w:val="TextodoEspaoReservado"/>
              <w:color w:val="000000"/>
            </w:rPr>
            <w:id w:val="1753779621"/>
            <w:placeholder>
              <w:docPart w:val="2A70A2D679214EBF95998E131A29C687"/>
            </w:placeholder>
            <w:showingPlcHdr/>
            <w:text/>
          </w:sdtPr>
          <w:sdtEndPr>
            <w:rPr>
              <w:rStyle w:val="TextodoEspaoReservado"/>
            </w:rPr>
          </w:sdtEndPr>
          <w:sdtContent>
            <w:p w:rsidR="00BE3387" w:rsidRDefault="002862B4">
              <w:r>
                <w:rPr>
                  <w:rStyle w:val="TextodoEspaoReservado"/>
                  <w:color w:val="000000"/>
                </w:rPr>
                <w:t>[Digite seu site]</w:t>
              </w:r>
            </w:p>
          </w:sdtContent>
        </w:sdt>
        <w:p w:rsidR="00BE3387" w:rsidRDefault="002862B4"/>
      </w:sdtContent>
    </w:sdt>
    <w:p w:rsidR="00BE3387" w:rsidRDefault="002862B4">
      <w:pPr>
        <w:pStyle w:val="TtulodeSeo"/>
      </w:pPr>
      <w:r>
        <w:t>Objetivos</w:t>
      </w:r>
    </w:p>
    <w:p w:rsidR="00BE3387" w:rsidRDefault="00CB6F29">
      <w:r>
        <w:t>Me especializar na minha área</w:t>
      </w:r>
      <w:r w:rsidR="000B6D49">
        <w:t>, adquirir conhecimentos</w:t>
      </w:r>
      <w:r w:rsidR="00833745">
        <w:t>.</w:t>
      </w:r>
      <w:bookmarkStart w:id="0" w:name="_GoBack"/>
      <w:bookmarkEnd w:id="0"/>
    </w:p>
    <w:p w:rsidR="00BE3387" w:rsidRDefault="002862B4">
      <w:pPr>
        <w:pStyle w:val="TtulodeSeo"/>
      </w:pPr>
      <w:r>
        <w:t>Educação</w:t>
      </w:r>
    </w:p>
    <w:p w:rsidR="00BE3387" w:rsidRDefault="00F35C5D">
      <w:pPr>
        <w:pStyle w:val="Subseo"/>
      </w:pPr>
      <w:r>
        <w:t>Sesi</w:t>
      </w:r>
    </w:p>
    <w:p w:rsidR="00BE3387" w:rsidRPr="00F35C5D" w:rsidRDefault="00F35C5D" w:rsidP="00F35C5D">
      <w:pPr>
        <w:rPr>
          <w:b/>
          <w:bCs/>
          <w:i/>
          <w:iCs/>
          <w:color w:val="D1282E" w:themeColor="text2"/>
        </w:rPr>
      </w:pPr>
      <w:r>
        <w:rPr>
          <w:b/>
          <w:bCs/>
          <w:i/>
          <w:iCs/>
          <w:color w:val="D1282E" w:themeColor="text2"/>
        </w:rPr>
        <w:t>Termino previsto para 2024</w:t>
      </w:r>
    </w:p>
    <w:p w:rsidR="00BE3387" w:rsidRDefault="002862B4">
      <w:pPr>
        <w:pStyle w:val="TtulodeSeo"/>
      </w:pPr>
      <w:r>
        <w:t>Experiênci</w:t>
      </w:r>
      <w:r>
        <w:t>a</w:t>
      </w:r>
    </w:p>
    <w:p w:rsidR="00BE3387" w:rsidRDefault="00F35C5D">
      <w:pPr>
        <w:pStyle w:val="SemEspaamento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Transporte escolar</w:t>
      </w:r>
      <w:r w:rsidR="002862B4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|</w:t>
      </w:r>
      <w:r w:rsidR="002862B4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</w:t>
      </w:r>
      <w:r w:rsidR="002862B4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[</w:t>
      </w: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Jacareí-SP</w:t>
      </w:r>
      <w:r w:rsidR="002862B4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]</w:t>
      </w:r>
    </w:p>
    <w:p w:rsidR="00BE3387" w:rsidRDefault="00F35C5D">
      <w:pPr>
        <w:rPr>
          <w:rStyle w:val="nfase"/>
        </w:rPr>
      </w:pPr>
      <w:r>
        <w:rPr>
          <w:rStyle w:val="nfaseIntensa"/>
        </w:rPr>
        <w:t>Auxiliar de van</w:t>
      </w:r>
      <w:r w:rsidR="002862B4">
        <w:rPr>
          <w:rStyle w:val="nfaseIntensa"/>
        </w:rPr>
        <w:t xml:space="preserve"> </w:t>
      </w:r>
      <w:r>
        <w:rPr>
          <w:rStyle w:val="nfase"/>
        </w:rPr>
        <w:t>2020</w:t>
      </w:r>
      <w:r w:rsidR="002862B4">
        <w:rPr>
          <w:rStyle w:val="nfase"/>
        </w:rPr>
        <w:t xml:space="preserve"> – </w:t>
      </w:r>
      <w:r>
        <w:rPr>
          <w:rStyle w:val="nfase"/>
        </w:rPr>
        <w:t>2021</w:t>
      </w:r>
    </w:p>
    <w:p w:rsidR="00BE3387" w:rsidRDefault="000B6D49">
      <w:r>
        <w:t>Acompanhar os alunos do emparque ao desembarque, zelando pela segurança e conforto.</w:t>
      </w:r>
    </w:p>
    <w:p w:rsidR="00BE3387" w:rsidRDefault="002862B4">
      <w:pPr>
        <w:pStyle w:val="TtulodeSeo"/>
      </w:pPr>
      <w:r>
        <w:t>Habilidades</w:t>
      </w:r>
    </w:p>
    <w:p w:rsidR="00BE3387" w:rsidRDefault="000C0E19">
      <w:pPr>
        <w:pStyle w:val="PargrafodaLista"/>
        <w:numPr>
          <w:ilvl w:val="0"/>
          <w:numId w:val="4"/>
        </w:numPr>
        <w:ind w:hanging="288"/>
      </w:pPr>
      <w:r>
        <w:t>Liderança</w:t>
      </w:r>
      <w:r w:rsidR="00F35C5D">
        <w:t>.</w:t>
      </w:r>
    </w:p>
    <w:p w:rsidR="000C0E19" w:rsidRDefault="00F35C5D">
      <w:pPr>
        <w:pStyle w:val="PargrafodaLista"/>
        <w:numPr>
          <w:ilvl w:val="0"/>
          <w:numId w:val="4"/>
        </w:numPr>
        <w:ind w:hanging="288"/>
      </w:pPr>
      <w:r>
        <w:t>Criatividade.</w:t>
      </w:r>
    </w:p>
    <w:p w:rsidR="00F35C5D" w:rsidRDefault="00F35C5D">
      <w:pPr>
        <w:pStyle w:val="PargrafodaLista"/>
        <w:numPr>
          <w:ilvl w:val="0"/>
          <w:numId w:val="4"/>
        </w:numPr>
        <w:ind w:hanging="288"/>
      </w:pPr>
      <w:r>
        <w:t>Pensamento crítico.</w:t>
      </w:r>
    </w:p>
    <w:p w:rsidR="00BE3387" w:rsidRDefault="00BE3387">
      <w:pPr>
        <w:spacing w:line="276" w:lineRule="auto"/>
      </w:pPr>
    </w:p>
    <w:sectPr w:rsidR="00BE3387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2B4" w:rsidRDefault="002862B4">
      <w:pPr>
        <w:spacing w:after="0" w:line="240" w:lineRule="auto"/>
      </w:pPr>
      <w:r>
        <w:separator/>
      </w:r>
    </w:p>
  </w:endnote>
  <w:endnote w:type="continuationSeparator" w:id="0">
    <w:p w:rsidR="002862B4" w:rsidRDefault="0028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387" w:rsidRDefault="002862B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86F87FE" id="Retâ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H5fgIAAP0EAAAOAAAAZHJzL2Uyb0RvYy54bWysVFGO0zAQ/UfiDpb/u2m6STeNmq5WTYuQ&#10;FlixcAA3dhILxza223RZcRmu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DZ1Ufl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DB6D851" id="Retâ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HtewMe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33D57E5" id="Retâ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HanAIAADMFAAAOAAAAZHJzL2Uyb0RvYy54bWysVNuO0zAQfUfiHyy/d3MhvSTadLXbpQhp&#10;gRULH+DGTmLhG7bbdEH8DL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pDpx2pwCAAAz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BE3387" w:rsidRDefault="002862B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E3387" w:rsidRDefault="002862B4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+SCWbLwIAAFM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BE3387" w:rsidRDefault="002862B4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2B4" w:rsidRDefault="002862B4">
      <w:pPr>
        <w:spacing w:after="0" w:line="240" w:lineRule="auto"/>
      </w:pPr>
      <w:r>
        <w:separator/>
      </w:r>
    </w:p>
  </w:footnote>
  <w:footnote w:type="continuationSeparator" w:id="0">
    <w:p w:rsidR="002862B4" w:rsidRDefault="00286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387" w:rsidRDefault="002862B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9C8B2E7" id="Retâ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BkP9FN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36B64C7" id="Retâ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dvnQIAADMFAAAOAAAAZHJzL2Uyb0RvYy54bWysVNuO0zAQfUfiHyy/d3MhvSTadLXbpQhp&#10;gRULH+A6TmLh2MZ2my6In+FX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KSjF2+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4C6E86C" id="Retâ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KInQIAADMFAAAOAAAAZHJzL2Uyb0RvYy54bWysVF1uEzEQfkfiDpbf0/3ppsmuuqnahCCk&#10;AhWFAzi2d9fCaxvbyaZFXIar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B+N0oidAgAAMw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BE3387" w:rsidRDefault="00BE33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29"/>
    <w:rsid w:val="000B6D49"/>
    <w:rsid w:val="000C0E19"/>
    <w:rsid w:val="002862B4"/>
    <w:rsid w:val="00833745"/>
    <w:rsid w:val="00BE3387"/>
    <w:rsid w:val="00CB6F29"/>
    <w:rsid w:val="00F3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C2905"/>
  <w15:docId w15:val="{36E61EB7-277F-4532-8DB6-01D51036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qFormat/>
    <w:rPr>
      <w:b w:val="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D71CFD8C51457585FCA5058F0D55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B2A230-84E3-4857-83E5-93F4639AECAE}"/>
      </w:docPartPr>
      <w:docPartBody>
        <w:p w:rsidR="00000000" w:rsidRDefault="00255EE7">
          <w:pPr>
            <w:pStyle w:val="75D71CFD8C51457585FCA5058F0D558D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C67B6144B9294358A3CBCE5A3AFA4B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D3F45-6D56-4EB7-A63B-BA34D16C9850}"/>
      </w:docPartPr>
      <w:docPartBody>
        <w:p w:rsidR="00000000" w:rsidRDefault="00255EE7">
          <w:pPr>
            <w:pStyle w:val="C67B6144B9294358A3CBCE5A3AFA4B7C"/>
          </w:pPr>
          <w:r>
            <w:rPr>
              <w:rStyle w:val="TextodoEspaoReservado"/>
            </w:rPr>
            <w:t>[Digite seu Nome]</w:t>
          </w:r>
        </w:p>
      </w:docPartBody>
    </w:docPart>
    <w:docPart>
      <w:docPartPr>
        <w:name w:val="7FB5EC223282487585AEB4A9413BB9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F9246C-689F-4108-94EA-94A361591747}"/>
      </w:docPartPr>
      <w:docPartBody>
        <w:p w:rsidR="00000000" w:rsidRDefault="00255EE7">
          <w:pPr>
            <w:pStyle w:val="7FB5EC223282487585AEB4A9413BB91F"/>
          </w:pPr>
          <w:r>
            <w:rPr>
              <w:rStyle w:val="TextodoEspaoReservado"/>
              <w:color w:val="000000"/>
            </w:rPr>
            <w:t>[Digite seu email]</w:t>
          </w:r>
        </w:p>
      </w:docPartBody>
    </w:docPart>
    <w:docPart>
      <w:docPartPr>
        <w:name w:val="90F391101A0C493CB59EAD7920F1F6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45C946-EFA6-4FE4-8CA8-6CE8E7EEE902}"/>
      </w:docPartPr>
      <w:docPartBody>
        <w:p w:rsidR="00000000" w:rsidRDefault="00255EE7">
          <w:pPr>
            <w:pStyle w:val="90F391101A0C493CB59EAD7920F1F6D6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522A468508B6442388B56F4FF53B94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841C0E-1E5D-462E-AA4A-19FB737C55E5}"/>
      </w:docPartPr>
      <w:docPartBody>
        <w:p w:rsidR="00000000" w:rsidRDefault="00255EE7">
          <w:pPr>
            <w:pStyle w:val="522A468508B6442388B56F4FF53B94CA"/>
          </w:pPr>
          <w:r>
            <w:rPr>
              <w:rStyle w:val="TextodoEspaoReservado"/>
              <w:color w:val="000000"/>
            </w:rPr>
            <w:t>[Digite seu telefone]</w:t>
          </w:r>
        </w:p>
      </w:docPartBody>
    </w:docPart>
    <w:docPart>
      <w:docPartPr>
        <w:name w:val="2A70A2D679214EBF95998E131A29C6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C0AAA7-AB78-4B0B-974F-A012422D5A7C}"/>
      </w:docPartPr>
      <w:docPartBody>
        <w:p w:rsidR="00000000" w:rsidRDefault="00255EE7">
          <w:pPr>
            <w:pStyle w:val="2A70A2D679214EBF95998E131A29C687"/>
          </w:pPr>
          <w:r>
            <w:rPr>
              <w:rStyle w:val="TextodoEspaoReservado"/>
              <w:color w:val="000000"/>
            </w:rPr>
            <w:t>[Digite seu 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E7"/>
    <w:rsid w:val="0025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75D71CFD8C51457585FCA5058F0D558D">
    <w:name w:val="75D71CFD8C51457585FCA5058F0D558D"/>
  </w:style>
  <w:style w:type="paragraph" w:customStyle="1" w:styleId="C67B6144B9294358A3CBCE5A3AFA4B7C">
    <w:name w:val="C67B6144B9294358A3CBCE5A3AFA4B7C"/>
  </w:style>
  <w:style w:type="paragraph" w:customStyle="1" w:styleId="7FB5EC223282487585AEB4A9413BB91F">
    <w:name w:val="7FB5EC223282487585AEB4A9413BB91F"/>
  </w:style>
  <w:style w:type="paragraph" w:customStyle="1" w:styleId="90F391101A0C493CB59EAD7920F1F6D6">
    <w:name w:val="90F391101A0C493CB59EAD7920F1F6D6"/>
  </w:style>
  <w:style w:type="paragraph" w:customStyle="1" w:styleId="522A468508B6442388B56F4FF53B94CA">
    <w:name w:val="522A468508B6442388B56F4FF53B94CA"/>
  </w:style>
  <w:style w:type="paragraph" w:customStyle="1" w:styleId="2A70A2D679214EBF95998E131A29C687">
    <w:name w:val="2A70A2D679214EBF95998E131A29C687"/>
  </w:style>
  <w:style w:type="paragraph" w:customStyle="1" w:styleId="5F3A5E76D23343C3B63522C348FFF361">
    <w:name w:val="5F3A5E76D23343C3B63522C348FFF361"/>
  </w:style>
  <w:style w:type="paragraph" w:customStyle="1" w:styleId="694FF7B502FC430CB8AA868D2A619ED3">
    <w:name w:val="694FF7B502FC430CB8AA868D2A619ED3"/>
  </w:style>
  <w:style w:type="paragraph" w:customStyle="1" w:styleId="FA0ED19C526B4FEA892D2F94A1FAFC6C">
    <w:name w:val="FA0ED19C526B4FEA892D2F94A1FAFC6C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44546A" w:themeColor="text2"/>
    </w:rPr>
  </w:style>
  <w:style w:type="paragraph" w:customStyle="1" w:styleId="858C0A0323214508BF497A616129FFD9">
    <w:name w:val="858C0A0323214508BF497A616129FFD9"/>
  </w:style>
  <w:style w:type="paragraph" w:customStyle="1" w:styleId="CAA3E712E72C4E64B66CB46225CF821C">
    <w:name w:val="CAA3E712E72C4E64B66CB46225CF821C"/>
  </w:style>
  <w:style w:type="paragraph" w:customStyle="1" w:styleId="A672BD73A5D14F12854805B0D6F43B47">
    <w:name w:val="A672BD73A5D14F12854805B0D6F43B47"/>
  </w:style>
  <w:style w:type="paragraph" w:customStyle="1" w:styleId="7EAF11B6EB52457D9796C6599C135617">
    <w:name w:val="7EAF11B6EB52457D9796C6599C135617"/>
  </w:style>
  <w:style w:type="paragraph" w:customStyle="1" w:styleId="FA6C828FE06245409FED8971792668B0">
    <w:name w:val="FA6C828FE06245409FED8971792668B0"/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BEDE35DEE2544038BCC6A5D17B27E6CD">
    <w:name w:val="BEDE35DEE2544038BCC6A5D17B27E6CD"/>
  </w:style>
  <w:style w:type="paragraph" w:customStyle="1" w:styleId="EAA077005D5D4E74AE8BCBBC576E3DBC">
    <w:name w:val="EAA077005D5D4E74AE8BCBBC576E3DBC"/>
  </w:style>
  <w:style w:type="paragraph" w:customStyle="1" w:styleId="8CF7C7A411B0439C8E0E258C276922CE">
    <w:name w:val="8CF7C7A411B0439C8E0E258C276922CE"/>
  </w:style>
  <w:style w:type="paragraph" w:customStyle="1" w:styleId="6D8423BA2F364BE3A68FE27FF1015BCA">
    <w:name w:val="6D8423BA2F364BE3A68FE27FF1015B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Jardim Nova Esperança; Jacareí-SP</CompanyAddress>
  <CompanyPhone>(12) 981032792</CompanyPhone>
  <CompanyFax/>
  <CompanyEmail>Aquinogabrielle13@gmail.com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CB7C733-6C25-4560-A4AC-A55B2F5E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49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DEV2023</dc:creator>
  <cp:lastModifiedBy>DEV2023</cp:lastModifiedBy>
  <cp:revision>1</cp:revision>
  <dcterms:created xsi:type="dcterms:W3CDTF">2023-02-02T13:54:00Z</dcterms:created>
  <dcterms:modified xsi:type="dcterms:W3CDTF">2023-02-02T14:43:00Z</dcterms:modified>
</cp:coreProperties>
</file>